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1CB" w:rsidRPr="006B1CD4" w:rsidRDefault="004F21CB" w:rsidP="004F21CB">
      <w:pPr>
        <w:pStyle w:val="Title"/>
        <w:rPr>
          <w:sz w:val="36"/>
        </w:rPr>
      </w:pPr>
      <w:bookmarkStart w:id="0" w:name="_Toc101174315"/>
      <w:r w:rsidRPr="006B1CD4">
        <w:rPr>
          <w:sz w:val="36"/>
        </w:rPr>
        <w:t>Training Evaluation Form</w:t>
      </w:r>
      <w:bookmarkEnd w:id="0"/>
      <w:r w:rsidRPr="006B1CD4">
        <w:rPr>
          <w:sz w:val="36"/>
        </w:rPr>
        <w:t xml:space="preserve"> </w:t>
      </w:r>
    </w:p>
    <w:p w:rsidR="000E3C3A" w:rsidRDefault="000E3C3A" w:rsidP="004F21CB">
      <w:pPr>
        <w:pStyle w:val="Title"/>
        <w:rPr>
          <w:sz w:val="24"/>
        </w:rPr>
      </w:pPr>
    </w:p>
    <w:p w:rsidR="00140F8C" w:rsidRPr="00140F8C" w:rsidRDefault="00140F8C" w:rsidP="00140F8C">
      <w:pPr>
        <w:pStyle w:val="Title"/>
        <w:spacing w:before="120" w:after="100" w:afterAutospacing="1" w:line="240" w:lineRule="auto"/>
        <w:jc w:val="left"/>
        <w:rPr>
          <w:sz w:val="20"/>
        </w:rPr>
      </w:pPr>
      <w:r w:rsidRPr="00DE5E66">
        <w:rPr>
          <w:sz w:val="20"/>
        </w:rPr>
        <w:t>Name</w:t>
      </w:r>
      <w:r w:rsidR="000A258A">
        <w:rPr>
          <w:sz w:val="20"/>
        </w:rPr>
        <w:t xml:space="preserve"> (optional)</w:t>
      </w:r>
      <w:r>
        <w:rPr>
          <w:sz w:val="20"/>
        </w:rPr>
        <w:t xml:space="preserve">:   </w:t>
      </w:r>
      <w:r w:rsidRPr="00140F8C">
        <w:rPr>
          <w:sz w:val="20"/>
        </w:rPr>
        <w:t xml:space="preserve">  </w:t>
      </w:r>
      <w:r w:rsidRPr="00140F8C">
        <w:rPr>
          <w:sz w:val="20"/>
        </w:rPr>
        <w:tab/>
      </w:r>
    </w:p>
    <w:p w:rsidR="00140F8C" w:rsidRPr="00140F8C" w:rsidRDefault="000A258A" w:rsidP="00140F8C">
      <w:pPr>
        <w:pStyle w:val="Title"/>
        <w:spacing w:before="120" w:after="100" w:afterAutospacing="1" w:line="240" w:lineRule="auto"/>
        <w:jc w:val="left"/>
        <w:rPr>
          <w:sz w:val="20"/>
        </w:rPr>
      </w:pPr>
      <w:r>
        <w:rPr>
          <w:sz w:val="20"/>
        </w:rPr>
        <w:t>Role (optional)</w:t>
      </w:r>
      <w:r w:rsidR="00140F8C" w:rsidRPr="00140F8C">
        <w:rPr>
          <w:sz w:val="20"/>
        </w:rPr>
        <w:t xml:space="preserve">: </w:t>
      </w:r>
      <w:r w:rsidR="00140F8C" w:rsidRPr="00140F8C">
        <w:rPr>
          <w:sz w:val="20"/>
        </w:rPr>
        <w:tab/>
      </w:r>
    </w:p>
    <w:p w:rsidR="00C802A8" w:rsidRDefault="000E3C3A" w:rsidP="00140F8C">
      <w:pPr>
        <w:spacing w:before="120" w:after="100" w:afterAutospacing="1" w:line="240" w:lineRule="auto"/>
      </w:pPr>
      <w:r w:rsidRPr="006B1CD4">
        <w:rPr>
          <w:b/>
        </w:rPr>
        <w:t>Training Ti</w:t>
      </w:r>
      <w:r w:rsidR="000730F5" w:rsidRPr="006B1CD4">
        <w:rPr>
          <w:b/>
        </w:rPr>
        <w:t>tle</w:t>
      </w:r>
      <w:r w:rsidR="00C802A8" w:rsidRPr="006B1CD4">
        <w:rPr>
          <w:b/>
        </w:rPr>
        <w:t>:</w:t>
      </w:r>
      <w:r w:rsidR="000730F5">
        <w:t xml:space="preserve"> </w:t>
      </w:r>
      <w:r w:rsidR="000730F5">
        <w:softHyphen/>
      </w:r>
      <w:r w:rsidR="008D1A1C">
        <w:t>SharePoint</w:t>
      </w:r>
      <w:r w:rsidR="00091BEB">
        <w:t xml:space="preserve"> </w:t>
      </w:r>
      <w:r w:rsidR="000A258A">
        <w:t>Customization Hands-On Troubleshooting</w:t>
      </w:r>
      <w:r w:rsidR="000730F5">
        <w:t xml:space="preserve"> </w:t>
      </w:r>
    </w:p>
    <w:p w:rsidR="000730F5" w:rsidRDefault="000E3C3A" w:rsidP="00140F8C">
      <w:pPr>
        <w:spacing w:before="120" w:after="100" w:afterAutospacing="1" w:line="240" w:lineRule="auto"/>
        <w:rPr>
          <w:rFonts w:cs="Arial"/>
          <w:szCs w:val="20"/>
        </w:rPr>
      </w:pPr>
      <w:r w:rsidRPr="006B1CD4">
        <w:rPr>
          <w:rFonts w:cs="Arial"/>
          <w:b/>
          <w:szCs w:val="20"/>
        </w:rPr>
        <w:t>Trainer</w:t>
      </w:r>
      <w:r w:rsidR="00C802A8" w:rsidRPr="006B1CD4">
        <w:rPr>
          <w:rFonts w:cs="Arial"/>
          <w:b/>
          <w:szCs w:val="20"/>
        </w:rPr>
        <w:t xml:space="preserve">:     </w:t>
      </w:r>
      <w:r w:rsidR="006B1CD4">
        <w:rPr>
          <w:rFonts w:cs="Arial"/>
          <w:b/>
          <w:szCs w:val="20"/>
        </w:rPr>
        <w:t xml:space="preserve"> </w:t>
      </w:r>
      <w:r w:rsidR="008D1A1C">
        <w:rPr>
          <w:rFonts w:cs="Arial"/>
          <w:szCs w:val="20"/>
        </w:rPr>
        <w:t xml:space="preserve">  </w:t>
      </w:r>
      <w:r w:rsidR="000A258A">
        <w:rPr>
          <w:rFonts w:cs="Arial"/>
          <w:szCs w:val="20"/>
        </w:rPr>
        <w:t xml:space="preserve">Herman Solberg and </w:t>
      </w:r>
      <w:r w:rsidR="008D1A1C" w:rsidRPr="008D1A1C">
        <w:rPr>
          <w:rFonts w:cs="Arial"/>
          <w:szCs w:val="20"/>
        </w:rPr>
        <w:t xml:space="preserve">Mads Damgård </w:t>
      </w:r>
      <w:r w:rsidRPr="008D1A1C">
        <w:rPr>
          <w:rFonts w:cs="Arial"/>
          <w:szCs w:val="20"/>
        </w:rPr>
        <w:softHyphen/>
      </w:r>
      <w:r w:rsidRPr="008D1A1C">
        <w:rPr>
          <w:rFonts w:cs="Arial"/>
          <w:szCs w:val="20"/>
        </w:rPr>
        <w:softHyphen/>
      </w:r>
      <w:r w:rsidRPr="008D1A1C">
        <w:rPr>
          <w:rFonts w:cs="Arial"/>
          <w:szCs w:val="20"/>
        </w:rPr>
        <w:softHyphen/>
      </w:r>
    </w:p>
    <w:p w:rsidR="004F21CB" w:rsidRDefault="004F21CB" w:rsidP="000E3C3A">
      <w:pPr>
        <w:ind w:firstLine="720"/>
        <w:rPr>
          <w:rFonts w:cs="Arial"/>
          <w:szCs w:val="20"/>
        </w:rPr>
      </w:pPr>
    </w:p>
    <w:p w:rsidR="000E3C3A" w:rsidRPr="00140F8C" w:rsidRDefault="00787905" w:rsidP="00787905">
      <w:pPr>
        <w:rPr>
          <w:rFonts w:ascii="Book Antiqua" w:hAnsi="Book Antiqua"/>
          <w:szCs w:val="16"/>
        </w:rPr>
      </w:pPr>
      <w:r w:rsidRPr="00140F8C">
        <w:rPr>
          <w:rFonts w:ascii="Book Antiqua" w:hAnsi="Book Antiqua"/>
          <w:szCs w:val="16"/>
        </w:rPr>
        <w:t>Please tick one response in each row.</w:t>
      </w:r>
    </w:p>
    <w:tbl>
      <w:tblPr>
        <w:tblW w:w="8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3"/>
        <w:gridCol w:w="1024"/>
        <w:gridCol w:w="968"/>
        <w:gridCol w:w="855"/>
        <w:gridCol w:w="1643"/>
      </w:tblGrid>
      <w:tr w:rsidR="004F21CB">
        <w:trPr>
          <w:trHeight w:val="215"/>
        </w:trPr>
        <w:tc>
          <w:tcPr>
            <w:tcW w:w="4273" w:type="dxa"/>
            <w:shd w:val="clear" w:color="auto" w:fill="808080"/>
            <w:vAlign w:val="center"/>
          </w:tcPr>
          <w:p w:rsidR="004F21CB" w:rsidRDefault="004F21CB" w:rsidP="00A91ADE">
            <w:pPr>
              <w:pStyle w:val="NormalPAKNETCharCharCharCharChar"/>
              <w:spacing w:line="288" w:lineRule="auto"/>
              <w:ind w:left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Areas</w:t>
            </w:r>
          </w:p>
        </w:tc>
        <w:tc>
          <w:tcPr>
            <w:tcW w:w="1024" w:type="dxa"/>
            <w:shd w:val="clear" w:color="auto" w:fill="808080"/>
            <w:vAlign w:val="center"/>
          </w:tcPr>
          <w:p w:rsidR="004F21CB" w:rsidRPr="00021EAD" w:rsidRDefault="004F21CB" w:rsidP="00A91ADE">
            <w:pPr>
              <w:pStyle w:val="NormalPAKNETCharCharCharCharChar"/>
              <w:spacing w:line="288" w:lineRule="auto"/>
              <w:ind w:left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021EAD">
              <w:rPr>
                <w:rFonts w:ascii="Arial" w:hAnsi="Arial" w:cs="Arial"/>
                <w:b/>
                <w:color w:val="FFFFFF"/>
                <w:sz w:val="16"/>
                <w:szCs w:val="16"/>
              </w:rPr>
              <w:t>Below Average</w:t>
            </w:r>
          </w:p>
        </w:tc>
        <w:tc>
          <w:tcPr>
            <w:tcW w:w="968" w:type="dxa"/>
            <w:shd w:val="clear" w:color="auto" w:fill="808080"/>
            <w:vAlign w:val="center"/>
          </w:tcPr>
          <w:p w:rsidR="004F21CB" w:rsidRPr="00021EAD" w:rsidRDefault="004F21CB" w:rsidP="00A91ADE">
            <w:pPr>
              <w:pStyle w:val="NormalPAKNETCharCharCharCharChar"/>
              <w:spacing w:line="288" w:lineRule="auto"/>
              <w:ind w:left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021EAD">
              <w:rPr>
                <w:rFonts w:ascii="Arial" w:hAnsi="Arial" w:cs="Arial"/>
                <w:b/>
                <w:color w:val="FFFFFF"/>
                <w:sz w:val="16"/>
                <w:szCs w:val="16"/>
              </w:rPr>
              <w:t>Average</w:t>
            </w:r>
          </w:p>
        </w:tc>
        <w:tc>
          <w:tcPr>
            <w:tcW w:w="855" w:type="dxa"/>
            <w:shd w:val="clear" w:color="auto" w:fill="808080"/>
            <w:vAlign w:val="center"/>
          </w:tcPr>
          <w:p w:rsidR="004F21CB" w:rsidRPr="00021EAD" w:rsidRDefault="004F21CB" w:rsidP="00A91ADE">
            <w:pPr>
              <w:pStyle w:val="NormalPAKNETCharCharCharCharChar"/>
              <w:spacing w:line="288" w:lineRule="auto"/>
              <w:ind w:left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>Good</w:t>
            </w:r>
          </w:p>
        </w:tc>
        <w:tc>
          <w:tcPr>
            <w:tcW w:w="1643" w:type="dxa"/>
            <w:shd w:val="clear" w:color="auto" w:fill="808080"/>
            <w:vAlign w:val="center"/>
          </w:tcPr>
          <w:p w:rsidR="004F21CB" w:rsidRPr="00021EAD" w:rsidRDefault="004F21CB" w:rsidP="00A91ADE">
            <w:pPr>
              <w:pStyle w:val="NormalPAKNETCharCharCharCharChar"/>
              <w:spacing w:line="288" w:lineRule="auto"/>
              <w:ind w:left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>Excellent</w:t>
            </w:r>
          </w:p>
        </w:tc>
      </w:tr>
      <w:tr w:rsidR="00A91ADE">
        <w:trPr>
          <w:trHeight w:val="593"/>
        </w:trPr>
        <w:tc>
          <w:tcPr>
            <w:tcW w:w="4273" w:type="dxa"/>
            <w:vAlign w:val="center"/>
          </w:tcPr>
          <w:p w:rsidR="00A91ADE" w:rsidRPr="00FA241F" w:rsidRDefault="00A91ADE" w:rsidP="00A91ADE">
            <w:pPr>
              <w:pStyle w:val="NormalPAKNETCharCharCharCharChar"/>
              <w:spacing w:line="288" w:lineRule="auto"/>
              <w:ind w:left="0"/>
              <w:rPr>
                <w:rFonts w:ascii="Book Antiqua" w:hAnsi="Book Antiqua"/>
                <w:color w:val="333333"/>
                <w:sz w:val="20"/>
                <w:szCs w:val="20"/>
              </w:rPr>
            </w:pPr>
            <w:r w:rsidRPr="00FA241F">
              <w:rPr>
                <w:rFonts w:ascii="Book Antiqua" w:hAnsi="Book Antiqua"/>
                <w:color w:val="333333"/>
                <w:sz w:val="20"/>
                <w:szCs w:val="20"/>
              </w:rPr>
              <w:t>Trainer’s “</w:t>
            </w:r>
            <w:r w:rsidRPr="00FA241F">
              <w:rPr>
                <w:rFonts w:ascii="Book Antiqua" w:hAnsi="Book Antiqua"/>
                <w:b/>
                <w:color w:val="333333"/>
                <w:sz w:val="20"/>
                <w:szCs w:val="20"/>
              </w:rPr>
              <w:t>Communication Skill</w:t>
            </w:r>
            <w:r w:rsidRPr="00FA241F">
              <w:rPr>
                <w:rFonts w:ascii="Book Antiqua" w:hAnsi="Book Antiqua"/>
                <w:color w:val="333333"/>
                <w:sz w:val="20"/>
                <w:szCs w:val="20"/>
              </w:rPr>
              <w:t xml:space="preserve">” </w:t>
            </w:r>
          </w:p>
        </w:tc>
        <w:tc>
          <w:tcPr>
            <w:tcW w:w="1024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  <w:tc>
          <w:tcPr>
            <w:tcW w:w="968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  <w:tc>
          <w:tcPr>
            <w:tcW w:w="855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  <w:tc>
          <w:tcPr>
            <w:tcW w:w="1643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</w:tr>
      <w:tr w:rsidR="00A91ADE">
        <w:trPr>
          <w:trHeight w:val="576"/>
        </w:trPr>
        <w:tc>
          <w:tcPr>
            <w:tcW w:w="4273" w:type="dxa"/>
            <w:vAlign w:val="center"/>
          </w:tcPr>
          <w:p w:rsidR="00A91ADE" w:rsidRPr="00FA241F" w:rsidRDefault="00A91ADE" w:rsidP="00A91ADE">
            <w:pPr>
              <w:pStyle w:val="NormalPAKNETCharCharCharCharChar"/>
              <w:spacing w:line="288" w:lineRule="auto"/>
              <w:ind w:left="0"/>
              <w:rPr>
                <w:rFonts w:ascii="Book Antiqua" w:hAnsi="Book Antiqua"/>
                <w:color w:val="333333"/>
                <w:sz w:val="20"/>
                <w:szCs w:val="20"/>
              </w:rPr>
            </w:pPr>
            <w:r w:rsidRPr="00FA241F">
              <w:rPr>
                <w:rFonts w:ascii="Book Antiqua" w:hAnsi="Book Antiqua"/>
                <w:color w:val="333333"/>
                <w:sz w:val="20"/>
                <w:szCs w:val="20"/>
              </w:rPr>
              <w:t>Trainer’s “</w:t>
            </w:r>
            <w:r w:rsidRPr="00FA241F">
              <w:rPr>
                <w:rFonts w:ascii="Book Antiqua" w:hAnsi="Book Antiqua"/>
                <w:b/>
                <w:color w:val="333333"/>
                <w:sz w:val="20"/>
                <w:szCs w:val="20"/>
              </w:rPr>
              <w:t>Command on Topic</w:t>
            </w:r>
            <w:r w:rsidRPr="00FA241F">
              <w:rPr>
                <w:rFonts w:ascii="Book Antiqua" w:hAnsi="Book Antiqua"/>
                <w:color w:val="333333"/>
                <w:sz w:val="20"/>
                <w:szCs w:val="20"/>
              </w:rPr>
              <w:t>”</w:t>
            </w:r>
          </w:p>
        </w:tc>
        <w:tc>
          <w:tcPr>
            <w:tcW w:w="1024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  <w:tc>
          <w:tcPr>
            <w:tcW w:w="968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  <w:tc>
          <w:tcPr>
            <w:tcW w:w="855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  <w:tc>
          <w:tcPr>
            <w:tcW w:w="1643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</w:tr>
      <w:tr w:rsidR="00A91ADE">
        <w:trPr>
          <w:trHeight w:val="576"/>
        </w:trPr>
        <w:tc>
          <w:tcPr>
            <w:tcW w:w="4273" w:type="dxa"/>
            <w:vAlign w:val="center"/>
          </w:tcPr>
          <w:p w:rsidR="00A91ADE" w:rsidRPr="00FA241F" w:rsidRDefault="00A91ADE" w:rsidP="00A91ADE">
            <w:pPr>
              <w:pStyle w:val="NormalPAKNETCharCharCharCharChar"/>
              <w:spacing w:line="288" w:lineRule="auto"/>
              <w:ind w:left="0"/>
              <w:rPr>
                <w:rFonts w:ascii="Book Antiqua" w:hAnsi="Book Antiqua"/>
                <w:color w:val="333333"/>
                <w:sz w:val="20"/>
                <w:szCs w:val="20"/>
              </w:rPr>
            </w:pPr>
            <w:r w:rsidRPr="00FA241F">
              <w:rPr>
                <w:rFonts w:ascii="Book Antiqua" w:hAnsi="Book Antiqua"/>
                <w:color w:val="333333"/>
                <w:sz w:val="20"/>
                <w:szCs w:val="20"/>
              </w:rPr>
              <w:t xml:space="preserve">Quality of </w:t>
            </w:r>
            <w:r w:rsidRPr="00FA241F">
              <w:rPr>
                <w:rFonts w:ascii="Book Antiqua" w:hAnsi="Book Antiqua"/>
                <w:b/>
                <w:color w:val="333333"/>
                <w:sz w:val="20"/>
                <w:szCs w:val="20"/>
              </w:rPr>
              <w:t>“Training Material”</w:t>
            </w:r>
          </w:p>
        </w:tc>
        <w:tc>
          <w:tcPr>
            <w:tcW w:w="1024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  <w:tc>
          <w:tcPr>
            <w:tcW w:w="968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  <w:tc>
          <w:tcPr>
            <w:tcW w:w="855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  <w:tc>
          <w:tcPr>
            <w:tcW w:w="1643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</w:tr>
      <w:tr w:rsidR="00A91ADE">
        <w:trPr>
          <w:trHeight w:val="576"/>
        </w:trPr>
        <w:tc>
          <w:tcPr>
            <w:tcW w:w="4273" w:type="dxa"/>
            <w:vAlign w:val="center"/>
          </w:tcPr>
          <w:p w:rsidR="00A91ADE" w:rsidRPr="00FA241F" w:rsidRDefault="00A91ADE" w:rsidP="00A91ADE">
            <w:pPr>
              <w:pStyle w:val="NormalPAKNETCharCharCharCharChar"/>
              <w:spacing w:line="288" w:lineRule="auto"/>
              <w:ind w:left="0"/>
              <w:rPr>
                <w:rFonts w:ascii="Book Antiqua" w:hAnsi="Book Antiqua"/>
                <w:color w:val="333333"/>
                <w:sz w:val="20"/>
                <w:szCs w:val="20"/>
              </w:rPr>
            </w:pPr>
            <w:r w:rsidRPr="00FA241F">
              <w:rPr>
                <w:rFonts w:ascii="Book Antiqua" w:hAnsi="Book Antiqua"/>
                <w:b/>
                <w:color w:val="333333"/>
                <w:sz w:val="20"/>
                <w:szCs w:val="20"/>
              </w:rPr>
              <w:t>“Training Environment”</w:t>
            </w:r>
          </w:p>
        </w:tc>
        <w:tc>
          <w:tcPr>
            <w:tcW w:w="1024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  <w:tc>
          <w:tcPr>
            <w:tcW w:w="968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  <w:tc>
          <w:tcPr>
            <w:tcW w:w="855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  <w:tc>
          <w:tcPr>
            <w:tcW w:w="1643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</w:tr>
      <w:tr w:rsidR="00A91ADE">
        <w:trPr>
          <w:trHeight w:val="576"/>
        </w:trPr>
        <w:tc>
          <w:tcPr>
            <w:tcW w:w="4273" w:type="dxa"/>
            <w:vAlign w:val="center"/>
          </w:tcPr>
          <w:p w:rsidR="00A91ADE" w:rsidRPr="00FA241F" w:rsidRDefault="00A91ADE" w:rsidP="00A91ADE">
            <w:pPr>
              <w:pStyle w:val="NormalPAKNETCharCharCharCharChar"/>
              <w:spacing w:line="288" w:lineRule="auto"/>
              <w:ind w:left="0"/>
              <w:rPr>
                <w:rFonts w:ascii="Book Antiqua" w:hAnsi="Book Antiqua"/>
                <w:color w:val="333333"/>
                <w:sz w:val="20"/>
                <w:szCs w:val="20"/>
              </w:rPr>
            </w:pPr>
            <w:r w:rsidRPr="00FA241F">
              <w:rPr>
                <w:rFonts w:ascii="Book Antiqua" w:hAnsi="Book Antiqua"/>
                <w:b/>
                <w:color w:val="333333"/>
                <w:sz w:val="20"/>
                <w:szCs w:val="20"/>
              </w:rPr>
              <w:t xml:space="preserve">“Participation” </w:t>
            </w:r>
            <w:r w:rsidRPr="00FA241F">
              <w:rPr>
                <w:rFonts w:ascii="Book Antiqua" w:hAnsi="Book Antiqua"/>
                <w:color w:val="333333"/>
                <w:sz w:val="20"/>
                <w:szCs w:val="20"/>
              </w:rPr>
              <w:t>level of all trainees</w:t>
            </w:r>
          </w:p>
        </w:tc>
        <w:tc>
          <w:tcPr>
            <w:tcW w:w="1024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  <w:tc>
          <w:tcPr>
            <w:tcW w:w="968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  <w:tc>
          <w:tcPr>
            <w:tcW w:w="855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  <w:tc>
          <w:tcPr>
            <w:tcW w:w="1643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</w:tr>
      <w:tr w:rsidR="00A91ADE">
        <w:trPr>
          <w:trHeight w:val="576"/>
        </w:trPr>
        <w:tc>
          <w:tcPr>
            <w:tcW w:w="4273" w:type="dxa"/>
            <w:vAlign w:val="center"/>
          </w:tcPr>
          <w:p w:rsidR="00A91ADE" w:rsidRPr="00FA241F" w:rsidRDefault="00A91ADE" w:rsidP="00A91ADE">
            <w:pPr>
              <w:pStyle w:val="NormalPAKNETCharCharCharCharChar"/>
              <w:spacing w:line="288" w:lineRule="auto"/>
              <w:ind w:left="0"/>
              <w:rPr>
                <w:rFonts w:ascii="Book Antiqua" w:hAnsi="Book Antiqua"/>
                <w:color w:val="333333"/>
                <w:sz w:val="20"/>
                <w:szCs w:val="20"/>
              </w:rPr>
            </w:pPr>
            <w:r w:rsidRPr="00FA241F">
              <w:rPr>
                <w:rFonts w:ascii="Book Antiqua" w:hAnsi="Book Antiqua"/>
                <w:color w:val="333333"/>
                <w:sz w:val="20"/>
                <w:szCs w:val="20"/>
              </w:rPr>
              <w:t xml:space="preserve">How effective was the training in meeting your </w:t>
            </w:r>
            <w:r w:rsidRPr="00FA241F">
              <w:rPr>
                <w:rFonts w:ascii="Book Antiqua" w:hAnsi="Book Antiqua"/>
                <w:b/>
                <w:color w:val="333333"/>
                <w:sz w:val="20"/>
                <w:szCs w:val="20"/>
              </w:rPr>
              <w:t>Goals</w:t>
            </w:r>
            <w:r w:rsidRPr="00FA241F">
              <w:rPr>
                <w:rFonts w:ascii="Book Antiqua" w:hAnsi="Book Antiqua"/>
                <w:color w:val="333333"/>
                <w:sz w:val="20"/>
                <w:szCs w:val="20"/>
              </w:rPr>
              <w:t>?</w:t>
            </w:r>
          </w:p>
        </w:tc>
        <w:tc>
          <w:tcPr>
            <w:tcW w:w="1024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  <w:tc>
          <w:tcPr>
            <w:tcW w:w="968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  <w:tc>
          <w:tcPr>
            <w:tcW w:w="855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  <w:tc>
          <w:tcPr>
            <w:tcW w:w="1643" w:type="dxa"/>
          </w:tcPr>
          <w:p w:rsidR="00A91ADE" w:rsidRPr="00D44025" w:rsidRDefault="00A91ADE" w:rsidP="004F21CB">
            <w:pPr>
              <w:pStyle w:val="NormalPAKNETCharCharCharCharChar"/>
              <w:spacing w:line="288" w:lineRule="auto"/>
              <w:ind w:left="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</w:tr>
    </w:tbl>
    <w:p w:rsidR="004F21CB" w:rsidRPr="00AF7E0B" w:rsidRDefault="004F21CB" w:rsidP="004F21CB"/>
    <w:p w:rsidR="004F21CB" w:rsidRDefault="004F21CB" w:rsidP="004F21CB">
      <w:pPr>
        <w:rPr>
          <w:b/>
        </w:rPr>
      </w:pPr>
    </w:p>
    <w:p w:rsidR="004F21CB" w:rsidRDefault="004F21CB" w:rsidP="004F21CB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Remarks: </w:t>
      </w:r>
    </w:p>
    <w:p w:rsidR="004F21CB" w:rsidRDefault="004F21CB" w:rsidP="006E53B3">
      <w:pPr>
        <w:pBdr>
          <w:bottom w:val="single" w:sz="12" w:space="1" w:color="auto"/>
        </w:pBdr>
        <w:rPr>
          <w:b/>
        </w:rPr>
      </w:pPr>
    </w:p>
    <w:p w:rsidR="000A258A" w:rsidRDefault="000A258A" w:rsidP="006E53B3">
      <w:pPr>
        <w:pBdr>
          <w:bottom w:val="single" w:sz="12" w:space="1" w:color="auto"/>
        </w:pBdr>
        <w:rPr>
          <w:b/>
        </w:rPr>
      </w:pPr>
    </w:p>
    <w:p w:rsidR="000A258A" w:rsidRDefault="000A258A" w:rsidP="006E53B3">
      <w:pPr>
        <w:pBdr>
          <w:bottom w:val="single" w:sz="12" w:space="1" w:color="auto"/>
        </w:pBdr>
        <w:rPr>
          <w:b/>
        </w:rPr>
      </w:pPr>
    </w:p>
    <w:p w:rsidR="000A258A" w:rsidRDefault="000A258A" w:rsidP="006E53B3">
      <w:pPr>
        <w:pBdr>
          <w:bottom w:val="single" w:sz="12" w:space="1" w:color="auto"/>
        </w:pBdr>
        <w:rPr>
          <w:b/>
        </w:rPr>
      </w:pPr>
    </w:p>
    <w:p w:rsidR="000A258A" w:rsidRDefault="000A258A" w:rsidP="006E53B3">
      <w:pPr>
        <w:pBdr>
          <w:bottom w:val="single" w:sz="12" w:space="1" w:color="auto"/>
        </w:pBdr>
        <w:rPr>
          <w:b/>
        </w:rPr>
      </w:pPr>
    </w:p>
    <w:p w:rsidR="000A258A" w:rsidRDefault="000A258A" w:rsidP="006E53B3">
      <w:pPr>
        <w:pBdr>
          <w:bottom w:val="single" w:sz="12" w:space="1" w:color="auto"/>
        </w:pBdr>
        <w:rPr>
          <w:b/>
        </w:rPr>
      </w:pPr>
      <w:bookmarkStart w:id="1" w:name="_GoBack"/>
      <w:bookmarkEnd w:id="1"/>
    </w:p>
    <w:p w:rsidR="004F21CB" w:rsidRDefault="004F21CB" w:rsidP="004F21CB">
      <w:pPr>
        <w:pStyle w:val="Title"/>
        <w:spacing w:line="240" w:lineRule="auto"/>
        <w:jc w:val="left"/>
        <w:rPr>
          <w:sz w:val="20"/>
        </w:rPr>
      </w:pPr>
    </w:p>
    <w:p w:rsidR="004F21CB" w:rsidRPr="00140F8C" w:rsidRDefault="004F21CB" w:rsidP="004F21CB">
      <w:pPr>
        <w:rPr>
          <w:b/>
        </w:rPr>
      </w:pPr>
    </w:p>
    <w:p w:rsidR="00403D7F" w:rsidRDefault="00403D7F"/>
    <w:sectPr w:rsidR="00403D7F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365" w:rsidRDefault="00BD6365">
      <w:r>
        <w:separator/>
      </w:r>
    </w:p>
  </w:endnote>
  <w:endnote w:type="continuationSeparator" w:id="0">
    <w:p w:rsidR="00BD6365" w:rsidRDefault="00BD6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B6F" w:rsidRDefault="00627B6F" w:rsidP="00AB049D">
    <w:pPr>
      <w:jc w:val="center"/>
      <w:rPr>
        <w:rFonts w:cs="Arial"/>
        <w:color w:val="000000"/>
      </w:rPr>
    </w:pPr>
    <w:r>
      <w:rPr>
        <w:rFonts w:cs="Arial"/>
        <w:color w:val="000000"/>
      </w:rPr>
      <w:t xml:space="preserve">Page 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PAGE </w:instrText>
    </w:r>
    <w:r>
      <w:rPr>
        <w:rStyle w:val="PageNumber"/>
        <w:rFonts w:cs="Arial"/>
      </w:rPr>
      <w:fldChar w:fldCharType="separate"/>
    </w:r>
    <w:r w:rsidR="000A258A">
      <w:rPr>
        <w:rStyle w:val="PageNumber"/>
        <w:rFonts w:cs="Arial"/>
        <w:noProof/>
      </w:rPr>
      <w:t>1</w:t>
    </w:r>
    <w:r>
      <w:rPr>
        <w:rStyle w:val="PageNumber"/>
        <w:rFonts w:cs="Arial"/>
      </w:rPr>
      <w:fldChar w:fldCharType="end"/>
    </w:r>
    <w:r>
      <w:rPr>
        <w:rStyle w:val="PageNumber"/>
        <w:rFonts w:cs="Arial"/>
      </w:rPr>
      <w:t xml:space="preserve"> of 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NUMPAGES </w:instrText>
    </w:r>
    <w:r>
      <w:rPr>
        <w:rStyle w:val="PageNumber"/>
        <w:rFonts w:cs="Arial"/>
      </w:rPr>
      <w:fldChar w:fldCharType="separate"/>
    </w:r>
    <w:r w:rsidR="000A258A">
      <w:rPr>
        <w:rStyle w:val="PageNumber"/>
        <w:rFonts w:cs="Arial"/>
        <w:noProof/>
      </w:rPr>
      <w:t>1</w:t>
    </w:r>
    <w:r>
      <w:rPr>
        <w:rStyle w:val="PageNumber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365" w:rsidRDefault="00BD6365">
      <w:r>
        <w:separator/>
      </w:r>
    </w:p>
  </w:footnote>
  <w:footnote w:type="continuationSeparator" w:id="0">
    <w:p w:rsidR="00BD6365" w:rsidRDefault="00BD63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D7" w:rsidRDefault="00BE55D7" w:rsidP="00BE55D7">
    <w:pPr>
      <w:tabs>
        <w:tab w:val="right" w:pos="9180"/>
        <w:tab w:val="left" w:pos="10080"/>
      </w:tabs>
      <w:spacing w:line="240" w:lineRule="auto"/>
      <w:jc w:val="center"/>
      <w:rPr>
        <w:rFonts w:cs="Arial"/>
        <w:b/>
        <w:bCs/>
        <w:smallCaps/>
      </w:rPr>
    </w:pPr>
    <w:r>
      <w:rPr>
        <w:rFonts w:cs="Arial"/>
        <w:b/>
        <w:bCs/>
        <w:smallCaps/>
      </w:rPr>
      <w:t>Training Evaluation Form</w:t>
    </w:r>
  </w:p>
  <w:p w:rsidR="00627B6F" w:rsidRDefault="00627B6F" w:rsidP="006B1CD4">
    <w:pPr>
      <w:pBdr>
        <w:bottom w:val="single" w:sz="12" w:space="3" w:color="auto"/>
      </w:pBdr>
      <w:tabs>
        <w:tab w:val="left" w:pos="6570"/>
        <w:tab w:val="right" w:pos="8640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B72"/>
    <w:rsid w:val="0003491F"/>
    <w:rsid w:val="000503A4"/>
    <w:rsid w:val="000730F5"/>
    <w:rsid w:val="000805EF"/>
    <w:rsid w:val="00091BEB"/>
    <w:rsid w:val="000A258A"/>
    <w:rsid w:val="000E3C3A"/>
    <w:rsid w:val="00140F8C"/>
    <w:rsid w:val="00163311"/>
    <w:rsid w:val="00180CCF"/>
    <w:rsid w:val="00223343"/>
    <w:rsid w:val="00304B4A"/>
    <w:rsid w:val="00307B36"/>
    <w:rsid w:val="00403D7F"/>
    <w:rsid w:val="004166C0"/>
    <w:rsid w:val="00476494"/>
    <w:rsid w:val="004971B8"/>
    <w:rsid w:val="004F21CB"/>
    <w:rsid w:val="00545016"/>
    <w:rsid w:val="0057745B"/>
    <w:rsid w:val="005D5068"/>
    <w:rsid w:val="00627B6F"/>
    <w:rsid w:val="0068015B"/>
    <w:rsid w:val="006B1CD4"/>
    <w:rsid w:val="006E53B3"/>
    <w:rsid w:val="007237D5"/>
    <w:rsid w:val="0074386E"/>
    <w:rsid w:val="007750C1"/>
    <w:rsid w:val="00787905"/>
    <w:rsid w:val="007E3555"/>
    <w:rsid w:val="008161FA"/>
    <w:rsid w:val="00896449"/>
    <w:rsid w:val="008D1A1C"/>
    <w:rsid w:val="008E544C"/>
    <w:rsid w:val="00905BD2"/>
    <w:rsid w:val="00914A58"/>
    <w:rsid w:val="009320A6"/>
    <w:rsid w:val="00995836"/>
    <w:rsid w:val="009A66CB"/>
    <w:rsid w:val="009E3B1E"/>
    <w:rsid w:val="009E7DD1"/>
    <w:rsid w:val="00A166BD"/>
    <w:rsid w:val="00A62B72"/>
    <w:rsid w:val="00A91ADE"/>
    <w:rsid w:val="00AB049D"/>
    <w:rsid w:val="00AF7E0B"/>
    <w:rsid w:val="00B32C96"/>
    <w:rsid w:val="00BC51EB"/>
    <w:rsid w:val="00BD6365"/>
    <w:rsid w:val="00BE55D7"/>
    <w:rsid w:val="00C378FC"/>
    <w:rsid w:val="00C802A8"/>
    <w:rsid w:val="00C95D1D"/>
    <w:rsid w:val="00CC1273"/>
    <w:rsid w:val="00CC76F3"/>
    <w:rsid w:val="00D05155"/>
    <w:rsid w:val="00D066A0"/>
    <w:rsid w:val="00E60160"/>
    <w:rsid w:val="00F234F6"/>
    <w:rsid w:val="00F3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E3E77D2-05F1-494E-A5F4-E5E66B67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1CB"/>
    <w:pPr>
      <w:spacing w:line="360" w:lineRule="auto"/>
    </w:pPr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KNETCharCharCharCharChar">
    <w:name w:val="Normal PAKNET Char Char Char Char Char"/>
    <w:basedOn w:val="Normal"/>
    <w:rsid w:val="004F21CB"/>
    <w:pPr>
      <w:spacing w:line="240" w:lineRule="auto"/>
      <w:ind w:left="720"/>
    </w:pPr>
    <w:rPr>
      <w:rFonts w:ascii="Garamond" w:hAnsi="Garamond"/>
      <w:sz w:val="24"/>
    </w:rPr>
  </w:style>
  <w:style w:type="paragraph" w:styleId="Title">
    <w:name w:val="Title"/>
    <w:basedOn w:val="Normal"/>
    <w:qFormat/>
    <w:rsid w:val="004F21C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AB04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049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B049D"/>
  </w:style>
  <w:style w:type="paragraph" w:styleId="BalloonText">
    <w:name w:val="Balloon Text"/>
    <w:basedOn w:val="Normal"/>
    <w:link w:val="BalloonTextChar"/>
    <w:rsid w:val="008D1A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1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4" Type="http://schemas.openxmlformats.org/officeDocument/2006/relationships/customXml" Target="../customXml/item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iq.gill-tpc\Desktop\Training%20Evaluation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SharedContentType xmlns="Microsoft.SharePoint.Taxonomy.ContentTypeSync" SourceId="e385fb40-52d4-4fae-9c5b-3e8ff8a5878e" ContentTypeId="0x01010079CA57CA2DAD654DAB031774EE674658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Description xmlns="230e9df3-be65-4c73-a93b-d1236ebd677e" xsi:nil="true"/>
    <bc28b5f076654a3b96073bbbebfeb8c9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cb91f272-ce4d-4a7e-9bbf-78b58e3d188d</TermId>
        </TermInfo>
      </Terms>
    </bc28b5f076654a3b96073bbbebfeb8c9>
    <MSProductsTaxHTField0 xmlns="230e9df3-be65-4c73-a93b-d1236ebd677e">
      <Terms xmlns="http://schemas.microsoft.com/office/infopath/2007/PartnerControls"/>
    </MSProductsTaxHTField0>
    <m74a2925250f485f9486ed3f97e2a6b3 xmlns="230e9df3-be65-4c73-a93b-d1236ebd677e">
      <Terms xmlns="http://schemas.microsoft.com/office/infopath/2007/PartnerControls"/>
    </m74a2925250f485f9486ed3f97e2a6b3>
    <oad7af80ad0f4ba99bb03b3894ab533c xmlns="230e9df3-be65-4c73-a93b-d1236ebd677e">
      <Terms xmlns="http://schemas.microsoft.com/office/infopath/2007/PartnerControls"/>
    </oad7af80ad0f4ba99bb03b3894ab533c>
    <Authors xmlns="230e9df3-be65-4c73-a93b-d1236ebd677e">
      <UserInfo>
        <DisplayName/>
        <AccountId xsi:nil="true"/>
        <AccountType/>
      </UserInfo>
    </Authors>
    <DerivedFromID xmlns="230e9df3-be65-4c73-a93b-d1236ebd677e">Original</DerivedFromID>
    <TaxCatchAll xmlns="230e9df3-be65-4c73-a93b-d1236ebd677e">
      <Value>272</Value>
    </TaxCatchAll>
    <_dlc_DocId xmlns="230e9df3-be65-4c73-a93b-d1236ebd677e">CPS030-718-224</_dlc_DocId>
    <_dlc_DocIdUrl xmlns="230e9df3-be65-4c73-a93b-d1236ebd677e">
      <Url>https://microsoft.sharepoint.com/teams/CampusProjectSites030/dzzsao7hza/_layouts/15/DocIdRedir.aspx?ID=CPS030-718-224</Url>
      <Description>CPS030-718-224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ampus – Individual IP" ma:contentTypeID="0x01010079CA57CA2DAD654DAB031774EE6746580100BF33FFFB79D9DA4E83D1DB827802D1A1" ma:contentTypeVersion="39" ma:contentTypeDescription="This content type is produced by an individual or team as part of a team collaboration effort, such as customer engagement. Reuse this type of content at your own risk." ma:contentTypeScope="" ma:versionID="08bb1bcd90a638ede75738531e3091f7">
  <xsd:schema xmlns:xsd="http://www.w3.org/2001/XMLSchema" xmlns:xs="http://www.w3.org/2001/XMLSchema" xmlns:p="http://schemas.microsoft.com/office/2006/metadata/properties" xmlns:ns2="230e9df3-be65-4c73-a93b-d1236ebd677e" targetNamespace="http://schemas.microsoft.com/office/2006/metadata/properties" ma:root="true" ma:fieldsID="3b903c73d7499ed86d7414e3200f1271" ns2:_=""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DerivedFromID" minOccurs="0"/>
                <xsd:element ref="ns2:DocumentDescription" minOccurs="0"/>
                <xsd:element ref="ns2:Authors" minOccurs="0"/>
                <xsd:element ref="ns2:_dlc_DocIdUrl" minOccurs="0"/>
                <xsd:element ref="ns2:_dlc_DocIdPersistId" minOccurs="0"/>
                <xsd:element ref="ns2:MSProductsTaxHTField0" minOccurs="0"/>
                <xsd:element ref="ns2:TaxCatchAll" minOccurs="0"/>
                <xsd:element ref="ns2:TaxCatchAllLabel" minOccurs="0"/>
                <xsd:element ref="ns2:m74a2925250f485f9486ed3f97e2a6b3" minOccurs="0"/>
                <xsd:element ref="ns2:oad7af80ad0f4ba99bb03b3894ab533c" minOccurs="0"/>
                <xsd:element ref="ns2:bc28b5f076654a3b96073bbbebfeb8c9" minOccurs="0"/>
                <xsd:element ref="ns2:_dlc_Doc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DerivedFromID" ma:index="2" nillable="true" ma:displayName="Derived from ID" ma:default="Original" ma:description="Holds the Document Id if the document is derived from an existing document in Campus." ma:internalName="DerivedFromID">
      <xsd:simpleType>
        <xsd:restriction base="dms:Text">
          <xsd:maxLength value="255"/>
        </xsd:restriction>
      </xsd:simpleType>
    </xsd:element>
    <xsd:element name="DocumentDescription" ma:index="3" nillable="true" ma:displayName="Document Description" ma:description="Alternate description for documents that can be used for display." ma:internalName="DocumentDescription">
      <xsd:simpleType>
        <xsd:restriction base="dms:Note">
          <xsd:maxLength value="255"/>
        </xsd:restriction>
      </xsd:simpleType>
    </xsd:element>
    <xsd:element name="Authors" ma:index="4" nillable="true" ma:displayName="Authors" ma:description="The individuals who contributed to the creation of this content. Includes both primary and secondary authors.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SProductsTaxHTField0" ma:index="13" nillable="true" ma:taxonomy="true" ma:internalName="MSProductsTaxHTField0" ma:taxonomyFieldName="MSProducts" ma:displayName="MS Products" ma:default="" ma:fieldId="{ee77c2ea-e1b9-4a90-85df-76a95e6ae936}" ma:taxonomyMulti="true" ma:sspId="e385fb40-52d4-4fae-9c5b-3e8ff8a5878e" ma:termSetId="e8298524-23d5-441d-8e61-21bed1c2c47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1c4f5508-5e58-4013-951f-32711031a382}" ma:internalName="TaxCatchAll" ma:showField="CatchAllData" ma:web="be64cf0b-c41c-4198-9870-831cd54d47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1c4f5508-5e58-4013-951f-32711031a382}" ma:internalName="TaxCatchAllLabel" ma:readOnly="true" ma:showField="CatchAllDataLabel" ma:web="be64cf0b-c41c-4198-9870-831cd54d47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74a2925250f485f9486ed3f97e2a6b3" ma:index="17" nillable="true" ma:taxonomy="true" ma:internalName="m74a2925250f485f9486ed3f97e2a6b3" ma:taxonomyFieldName="VerticalIndustries" ma:displayName="Vertical Industries" ma:readOnly="false" ma:default="" ma:fieldId="{674a2925-250f-485f-9486-ed3f97e2a6b3}" ma:taxonomyMulti="true" ma:sspId="e385fb40-52d4-4fae-9c5b-3e8ff8a5878e" ma:termSetId="91b0d1e0-9f22-4aab-a1ef-fa1358a2158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d7af80ad0f4ba99bb03b3894ab533c" ma:index="19" nillable="true" ma:taxonomy="true" ma:internalName="oad7af80ad0f4ba99bb03b3894ab533c" ma:taxonomyFieldName="ServicesIPTypes" ma:displayName="Services IP Type" ma:default="" ma:fieldId="{8ad7af80-ad0f-4ba9-9bb0-3b3894ab533c}" ma:taxonomyMulti="true" ma:sspId="e385fb40-52d4-4fae-9c5b-3e8ff8a5878e" ma:termSetId="030f38bb-a2c5-4da9-8933-47d85a151cf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c28b5f076654a3b96073bbbebfeb8c9" ma:index="21" nillable="true" ma:taxonomy="true" ma:internalName="bc28b5f076654a3b96073bbbebfeb8c9" ma:taxonomyFieldName="MSLanguage" ma:displayName="MS Language" ma:default="" ma:fieldId="{bc28b5f0-7665-4a3b-9607-3bbbebfeb8c9}" ma:taxonomyMulti="true" ma:sspId="e385fb40-52d4-4fae-9c5b-3e8ff8a5878e" ma:termSetId="2851bb56-f3b7-4d07-b1ba-07ede7d3b1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E73189-133D-4739-935F-3FB9445ED25D}"/>
</file>

<file path=customXml/itemProps2.xml><?xml version="1.0" encoding="utf-8"?>
<ds:datastoreItem xmlns:ds="http://schemas.openxmlformats.org/officeDocument/2006/customXml" ds:itemID="{2406AD50-E90C-4162-833E-03133E9DFC09}"/>
</file>

<file path=customXml/itemProps3.xml><?xml version="1.0" encoding="utf-8"?>
<ds:datastoreItem xmlns:ds="http://schemas.openxmlformats.org/officeDocument/2006/customXml" ds:itemID="{94674158-ACC8-49D8-9D36-9490406C75F1}"/>
</file>

<file path=customXml/itemProps4.xml><?xml version="1.0" encoding="utf-8"?>
<ds:datastoreItem xmlns:ds="http://schemas.openxmlformats.org/officeDocument/2006/customXml" ds:itemID="{0A679F2B-A55D-4002-8976-23DBAE567FED}"/>
</file>

<file path=customXml/itemProps5.xml><?xml version="1.0" encoding="utf-8"?>
<ds:datastoreItem xmlns:ds="http://schemas.openxmlformats.org/officeDocument/2006/customXml" ds:itemID="{AED03465-50D5-4A83-A956-CA059E307006}"/>
</file>

<file path=docProps/app.xml><?xml version="1.0" encoding="utf-8"?>
<Properties xmlns="http://schemas.openxmlformats.org/officeDocument/2006/extended-properties" xmlns:vt="http://schemas.openxmlformats.org/officeDocument/2006/docPropsVTypes">
  <Template>Training Evaluation Form.dot</Template>
  <TotalTime>3</TotalTime>
  <Pages>1</Pages>
  <Words>74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Evaluation Form</vt:lpstr>
    </vt:vector>
  </TitlesOfParts>
  <Company>Telenor Pakistan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Evaluation Form</dc:title>
  <dc:creator>Tariq Mahmood Gill</dc:creator>
  <cp:lastModifiedBy>Mads Damgård</cp:lastModifiedBy>
  <cp:revision>3</cp:revision>
  <cp:lastPrinted>1900-12-31T19:00:00Z</cp:lastPrinted>
  <dcterms:created xsi:type="dcterms:W3CDTF">2013-04-30T04:17:00Z</dcterms:created>
  <dcterms:modified xsi:type="dcterms:W3CDTF">2013-05-23T08:51:00Z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0x01010079CA57CA2DAD654DAB031774EE6746580100BF33FFFB79D9DA4E83D1DB827802D1A1</vt:lpwstr>
  </property>
  <property fmtid="{D5CDD505-2E9C-101B-9397-08002B2CF9AE}" pid="3" name="_dlc_DocIdItemGuid">
    <vt:lpwstr>a2efa122-be60-4d6c-8f1c-8323f1dee851</vt:lpwstr>
  </property>
</Properties>
</file>